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A36" w:rsidRDefault="003C66F5" w:rsidP="00141ACB">
      <w:pPr>
        <w:pStyle w:val="Title"/>
        <w:jc w:val="center"/>
      </w:pPr>
      <w:r>
        <w:t xml:space="preserve">Panduan Cetak </w:t>
      </w:r>
      <w:r w:rsidR="00C26AA4">
        <w:t>Draft (</w:t>
      </w:r>
      <w:r>
        <w:t>Dot Matri</w:t>
      </w:r>
      <w:r w:rsidR="00C26AA4">
        <w:t>x)</w:t>
      </w:r>
    </w:p>
    <w:p w:rsidR="00ED2ED1" w:rsidRDefault="00141ACB" w:rsidP="00141ACB">
      <w:pPr>
        <w:jc w:val="center"/>
      </w:pPr>
      <w:r>
        <w:t>OpenSIPKD.com</w:t>
      </w:r>
    </w:p>
    <w:p w:rsidR="00ED2ED1" w:rsidRDefault="00ED2ED1" w:rsidP="00883CC7">
      <w:pPr>
        <w:pStyle w:val="Heading1"/>
      </w:pPr>
      <w:r>
        <w:t>Cetak Manual</w:t>
      </w: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t>Jalankan aplikasi ReportWatcher</w:t>
      </w:r>
    </w:p>
    <w:p w:rsidR="00D83D40" w:rsidRDefault="00D83D40" w:rsidP="00D83D40">
      <w:pPr>
        <w:pStyle w:val="ListParagraph"/>
      </w:pPr>
      <w:r>
        <w:rPr>
          <w:noProof/>
          <w:lang w:eastAsia="en-US"/>
        </w:rPr>
        <w:drawing>
          <wp:inline distT="0" distB="0" distL="0" distR="0" wp14:anchorId="58920A7B" wp14:editId="1EEA3EF8">
            <wp:extent cx="5486400" cy="3812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0586" cy="382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7" w:rsidRDefault="00883CC7" w:rsidP="00D83D40">
      <w:pPr>
        <w:pStyle w:val="ListParagraph"/>
      </w:pP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t>Klik pada tombol Start</w:t>
      </w:r>
    </w:p>
    <w:p w:rsidR="00ED2ED1" w:rsidRDefault="00D83D40" w:rsidP="00D83D40">
      <w:pPr>
        <w:pStyle w:val="ListParagraph"/>
      </w:pPr>
      <w:r>
        <w:rPr>
          <w:noProof/>
          <w:lang w:eastAsia="en-US"/>
        </w:rPr>
        <w:drawing>
          <wp:inline distT="0" distB="0" distL="0" distR="0" wp14:anchorId="13F67E44" wp14:editId="0B3E6246">
            <wp:extent cx="4562475" cy="247133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9289" cy="24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40" w:rsidRDefault="00ED2ED1" w:rsidP="00D83D40">
      <w:pPr>
        <w:pStyle w:val="ListParagraph"/>
        <w:numPr>
          <w:ilvl w:val="0"/>
          <w:numId w:val="14"/>
        </w:numPr>
      </w:pPr>
      <w:r>
        <w:lastRenderedPageBreak/>
        <w:t>Kemudian pindah ke aplikasi SIMPAD Web</w:t>
      </w: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t>Pilih data yang akan dicetak, kemudian klik pada tombol Print Draft</w:t>
      </w:r>
    </w:p>
    <w:p w:rsidR="00D83D40" w:rsidRDefault="00D83D40" w:rsidP="00D83D40">
      <w:pPr>
        <w:pStyle w:val="ListParagraph"/>
      </w:pPr>
      <w:r>
        <w:rPr>
          <w:noProof/>
          <w:lang w:eastAsia="en-US"/>
        </w:rPr>
        <w:drawing>
          <wp:inline distT="0" distB="0" distL="0" distR="0" wp14:anchorId="5AB875C1" wp14:editId="58D94F3D">
            <wp:extent cx="5419725" cy="319856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591" cy="31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7" w:rsidRDefault="00883CC7" w:rsidP="00D83D40">
      <w:pPr>
        <w:pStyle w:val="ListParagraph"/>
      </w:pP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t>Akan tampil jendela konfirmasi untuk menyimpan file</w:t>
      </w:r>
    </w:p>
    <w:p w:rsidR="00D83D40" w:rsidRDefault="00D83D40" w:rsidP="00D83D40">
      <w:pPr>
        <w:pStyle w:val="ListParagraph"/>
      </w:pPr>
      <w:r>
        <w:rPr>
          <w:noProof/>
          <w:lang w:eastAsia="en-US"/>
        </w:rPr>
        <w:drawing>
          <wp:inline distT="0" distB="0" distL="0" distR="0" wp14:anchorId="0B2E1C6B" wp14:editId="0D830DCD">
            <wp:extent cx="5430475" cy="351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6644" cy="35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7" w:rsidRDefault="00883CC7" w:rsidP="00D83D40">
      <w:pPr>
        <w:pStyle w:val="ListParagraph"/>
      </w:pPr>
    </w:p>
    <w:p w:rsidR="00883CC7" w:rsidRDefault="00883CC7" w:rsidP="00D83D40">
      <w:pPr>
        <w:pStyle w:val="ListParagraph"/>
      </w:pPr>
    </w:p>
    <w:p w:rsidR="00883CC7" w:rsidRDefault="00883CC7" w:rsidP="00D83D40">
      <w:pPr>
        <w:pStyle w:val="ListParagraph"/>
      </w:pPr>
    </w:p>
    <w:p w:rsidR="00883CC7" w:rsidRDefault="00883CC7" w:rsidP="00D83D40">
      <w:pPr>
        <w:pStyle w:val="ListParagraph"/>
      </w:pP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lastRenderedPageBreak/>
        <w:t>Simpan di direktori yang telah diseting pada aplikasi ReportWatcher</w:t>
      </w:r>
    </w:p>
    <w:p w:rsidR="00D83D40" w:rsidRDefault="00D83D40" w:rsidP="00D83D40">
      <w:pPr>
        <w:pStyle w:val="ListParagraph"/>
      </w:pPr>
      <w:r>
        <w:rPr>
          <w:noProof/>
          <w:lang w:eastAsia="en-US"/>
        </w:rPr>
        <w:drawing>
          <wp:inline distT="0" distB="0" distL="0" distR="0" wp14:anchorId="7E64DA8A" wp14:editId="0497AB0C">
            <wp:extent cx="5371429" cy="2885714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D1" w:rsidRDefault="00ED2ED1" w:rsidP="00ED2ED1">
      <w:pPr>
        <w:pStyle w:val="ListParagraph"/>
        <w:ind w:left="360"/>
      </w:pP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t>Kembali ke aplikasi ReportWatcher, dan seharusnya kini sudah tampil laporan yang akan dicetak pada jendela preview</w:t>
      </w:r>
    </w:p>
    <w:p w:rsidR="00883CC7" w:rsidRDefault="00883CC7" w:rsidP="00883CC7">
      <w:pPr>
        <w:pStyle w:val="ListParagraph"/>
      </w:pPr>
      <w:r>
        <w:rPr>
          <w:noProof/>
          <w:lang w:eastAsia="en-US"/>
        </w:rPr>
        <w:drawing>
          <wp:inline distT="0" distB="0" distL="0" distR="0" wp14:anchorId="40CD09F1" wp14:editId="035A8DA2">
            <wp:extent cx="5438775" cy="3779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6330" cy="378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7" w:rsidRDefault="00883CC7" w:rsidP="00883CC7">
      <w:pPr>
        <w:pStyle w:val="ListParagraph"/>
      </w:pPr>
    </w:p>
    <w:p w:rsidR="00883CC7" w:rsidRDefault="00883CC7" w:rsidP="00883CC7">
      <w:pPr>
        <w:pStyle w:val="ListParagraph"/>
      </w:pPr>
    </w:p>
    <w:p w:rsidR="00883CC7" w:rsidRDefault="00883CC7" w:rsidP="00883CC7">
      <w:pPr>
        <w:pStyle w:val="ListParagraph"/>
      </w:pPr>
    </w:p>
    <w:p w:rsidR="00883CC7" w:rsidRDefault="00883CC7" w:rsidP="00883CC7">
      <w:pPr>
        <w:pStyle w:val="ListParagraph"/>
      </w:pP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lastRenderedPageBreak/>
        <w:t>Klik tombol Print untuk mencetak</w:t>
      </w:r>
    </w:p>
    <w:p w:rsidR="00883CC7" w:rsidRDefault="00883CC7" w:rsidP="00883CC7">
      <w:pPr>
        <w:pStyle w:val="ListParagraph"/>
      </w:pPr>
      <w:r>
        <w:rPr>
          <w:noProof/>
          <w:lang w:eastAsia="en-US"/>
        </w:rPr>
        <w:drawing>
          <wp:inline distT="0" distB="0" distL="0" distR="0" wp14:anchorId="4FE6DCFF" wp14:editId="10F7DFC3">
            <wp:extent cx="5067300" cy="321922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434" cy="32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C7" w:rsidRDefault="00883CC7" w:rsidP="00883CC7">
      <w:pPr>
        <w:pStyle w:val="ListParagraph"/>
      </w:pP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t>Akan tampil jendela pengaturan printer</w:t>
      </w: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t>Pada jendela pengaturan printer pastikan pilihan pada Options tidak dicentang (uncheck) semua</w:t>
      </w:r>
    </w:p>
    <w:p w:rsidR="00ED2ED1" w:rsidRDefault="00ED2ED1" w:rsidP="00ED2ED1">
      <w:pPr>
        <w:pStyle w:val="ListParagraph"/>
        <w:numPr>
          <w:ilvl w:val="0"/>
          <w:numId w:val="14"/>
        </w:numPr>
      </w:pPr>
      <w:r>
        <w:t>Klik tombol OK untuk mencetak</w:t>
      </w:r>
    </w:p>
    <w:p w:rsidR="00883CC7" w:rsidRDefault="00883CC7" w:rsidP="00883CC7">
      <w:pPr>
        <w:pStyle w:val="ListParagraph"/>
      </w:pPr>
      <w:r>
        <w:rPr>
          <w:noProof/>
          <w:lang w:eastAsia="en-US"/>
        </w:rPr>
        <w:drawing>
          <wp:inline distT="0" distB="0" distL="0" distR="0" wp14:anchorId="00EF4E24" wp14:editId="696CAC2E">
            <wp:extent cx="5410200" cy="37599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4505" cy="37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D1" w:rsidRDefault="00ED2ED1" w:rsidP="009C5040">
      <w:pPr>
        <w:pStyle w:val="ListParagraph"/>
        <w:numPr>
          <w:ilvl w:val="0"/>
          <w:numId w:val="14"/>
        </w:numPr>
      </w:pPr>
      <w:r>
        <w:t xml:space="preserve">Ulangi langkah </w:t>
      </w:r>
      <w:r w:rsidR="008746F1">
        <w:t>3</w:t>
      </w:r>
      <w:r>
        <w:t>-10 untuk mencetak lagi.</w:t>
      </w:r>
    </w:p>
    <w:p w:rsidR="00ED2ED1" w:rsidRDefault="00ED2ED1" w:rsidP="00883CC7">
      <w:pPr>
        <w:pStyle w:val="Heading1"/>
      </w:pPr>
      <w:r>
        <w:lastRenderedPageBreak/>
        <w:t>Cetak Otomatis</w:t>
      </w:r>
    </w:p>
    <w:p w:rsidR="00ED2ED1" w:rsidRDefault="00ED2ED1" w:rsidP="00ED2ED1">
      <w:pPr>
        <w:pStyle w:val="ListParagraph"/>
        <w:numPr>
          <w:ilvl w:val="0"/>
          <w:numId w:val="15"/>
        </w:numPr>
        <w:ind w:left="720"/>
      </w:pPr>
      <w:r>
        <w:t>Jalankan aplikasi ReportWatcher</w:t>
      </w:r>
    </w:p>
    <w:p w:rsidR="00ED2ED1" w:rsidRDefault="00ED2ED1" w:rsidP="00ED2ED1">
      <w:pPr>
        <w:pStyle w:val="ListParagraph"/>
        <w:numPr>
          <w:ilvl w:val="0"/>
          <w:numId w:val="15"/>
        </w:numPr>
        <w:ind w:left="720"/>
      </w:pPr>
      <w:r>
        <w:t>Beri tanda centang (check) pada pilihan Auto Print</w:t>
      </w:r>
    </w:p>
    <w:p w:rsidR="00467B8A" w:rsidRDefault="00467B8A" w:rsidP="00467B8A">
      <w:pPr>
        <w:pStyle w:val="ListParagraph"/>
      </w:pPr>
      <w:r>
        <w:rPr>
          <w:noProof/>
          <w:lang w:eastAsia="en-US"/>
        </w:rPr>
        <w:drawing>
          <wp:inline distT="0" distB="0" distL="0" distR="0" wp14:anchorId="45E10D20" wp14:editId="78BFC560">
            <wp:extent cx="4457143" cy="254285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8A" w:rsidRDefault="00467B8A" w:rsidP="00467B8A">
      <w:pPr>
        <w:pStyle w:val="ListParagraph"/>
      </w:pPr>
    </w:p>
    <w:p w:rsidR="00ED2ED1" w:rsidRDefault="00ED2ED1" w:rsidP="00467B8A">
      <w:pPr>
        <w:pStyle w:val="ListParagraph"/>
        <w:numPr>
          <w:ilvl w:val="0"/>
          <w:numId w:val="15"/>
        </w:numPr>
        <w:ind w:left="720"/>
      </w:pPr>
      <w:r>
        <w:t>Klik pada tombol Start</w:t>
      </w:r>
    </w:p>
    <w:p w:rsidR="00ED2ED1" w:rsidRDefault="00ED2ED1" w:rsidP="00ED2ED1">
      <w:pPr>
        <w:pStyle w:val="ListParagraph"/>
        <w:numPr>
          <w:ilvl w:val="0"/>
          <w:numId w:val="15"/>
        </w:numPr>
        <w:ind w:left="720"/>
      </w:pPr>
      <w:r>
        <w:t>Kemudian pindah ke aplikasi SIMPAD Web</w:t>
      </w:r>
    </w:p>
    <w:p w:rsidR="00ED2ED1" w:rsidRDefault="00ED2ED1" w:rsidP="00ED2ED1">
      <w:pPr>
        <w:pStyle w:val="ListParagraph"/>
        <w:numPr>
          <w:ilvl w:val="0"/>
          <w:numId w:val="15"/>
        </w:numPr>
        <w:ind w:left="720"/>
      </w:pPr>
      <w:r>
        <w:t>Pilih data yang akan dicetak, kemudian klik pada tombol Print Draft</w:t>
      </w:r>
    </w:p>
    <w:p w:rsidR="00ED2ED1" w:rsidRDefault="00ED2ED1" w:rsidP="00ED2ED1">
      <w:pPr>
        <w:pStyle w:val="ListParagraph"/>
        <w:numPr>
          <w:ilvl w:val="0"/>
          <w:numId w:val="15"/>
        </w:numPr>
        <w:ind w:left="720"/>
      </w:pPr>
      <w:r>
        <w:t>Akan tampil jendela konfirmasi untuk menyimpan file</w:t>
      </w:r>
    </w:p>
    <w:p w:rsidR="00ED2ED1" w:rsidRDefault="00ED2ED1" w:rsidP="00F50576">
      <w:pPr>
        <w:pStyle w:val="ListParagraph"/>
        <w:numPr>
          <w:ilvl w:val="0"/>
          <w:numId w:val="15"/>
        </w:numPr>
        <w:ind w:left="720"/>
      </w:pPr>
      <w:r>
        <w:t>Simpan di direktori yang telah diseting pada aplikasi ReportWatcher</w:t>
      </w:r>
    </w:p>
    <w:p w:rsidR="00F50576" w:rsidRDefault="00F50576" w:rsidP="00F50576">
      <w:pPr>
        <w:pStyle w:val="ListParagraph"/>
      </w:pPr>
      <w:r>
        <w:rPr>
          <w:noProof/>
          <w:lang w:eastAsia="en-US"/>
        </w:rPr>
        <w:drawing>
          <wp:inline distT="0" distB="0" distL="0" distR="0" wp14:anchorId="24603B01" wp14:editId="1AC46131">
            <wp:extent cx="5371429" cy="288571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1429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D1" w:rsidRDefault="00ED2ED1" w:rsidP="00ED2ED1">
      <w:pPr>
        <w:pStyle w:val="ListParagraph"/>
        <w:numPr>
          <w:ilvl w:val="0"/>
          <w:numId w:val="15"/>
        </w:numPr>
        <w:ind w:left="720"/>
      </w:pPr>
      <w:r>
        <w:t>Laporan akan otomatis tercetak tercetak pada printer (default)</w:t>
      </w:r>
    </w:p>
    <w:p w:rsidR="00ED2ED1" w:rsidRDefault="00ED2ED1" w:rsidP="00ED2ED1">
      <w:pPr>
        <w:pStyle w:val="ListParagraph"/>
        <w:numPr>
          <w:ilvl w:val="0"/>
          <w:numId w:val="15"/>
        </w:numPr>
        <w:ind w:left="720"/>
      </w:pPr>
      <w:r>
        <w:t xml:space="preserve">Ulangi langkah </w:t>
      </w:r>
      <w:r w:rsidR="008746F1">
        <w:t>5</w:t>
      </w:r>
      <w:bookmarkStart w:id="0" w:name="_GoBack"/>
      <w:bookmarkEnd w:id="0"/>
      <w:r>
        <w:t>-8 untuk mencetak lagi.</w:t>
      </w:r>
    </w:p>
    <w:p w:rsidR="00ED2ED1" w:rsidRDefault="00600BF0" w:rsidP="00600BF0">
      <w:r w:rsidRPr="00600BF0">
        <w:rPr>
          <w:b/>
          <w:i/>
        </w:rPr>
        <w:t xml:space="preserve">Catatan: </w:t>
      </w:r>
      <w:r w:rsidRPr="00600BF0">
        <w:t xml:space="preserve">Untuk mode cetak otomatis, pastikan printer dot matrix telah diset menjadi </w:t>
      </w:r>
      <w:r w:rsidRPr="00600BF0">
        <w:rPr>
          <w:b/>
        </w:rPr>
        <w:t>Default Printer</w:t>
      </w:r>
      <w:r>
        <w:t>.</w:t>
      </w:r>
    </w:p>
    <w:sectPr w:rsidR="00ED2E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E11B6"/>
    <w:multiLevelType w:val="hybridMultilevel"/>
    <w:tmpl w:val="FC1C7A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F3C5FEE"/>
    <w:multiLevelType w:val="hybridMultilevel"/>
    <w:tmpl w:val="09542B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14339B"/>
    <w:multiLevelType w:val="hybridMultilevel"/>
    <w:tmpl w:val="0D944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F5"/>
    <w:rsid w:val="00017A36"/>
    <w:rsid w:val="00141ACB"/>
    <w:rsid w:val="003C66F5"/>
    <w:rsid w:val="00467B8A"/>
    <w:rsid w:val="00600BF0"/>
    <w:rsid w:val="008746F1"/>
    <w:rsid w:val="00883CC7"/>
    <w:rsid w:val="00C26AA4"/>
    <w:rsid w:val="00D0549E"/>
    <w:rsid w:val="00D83D40"/>
    <w:rsid w:val="00ED2ED1"/>
    <w:rsid w:val="00F5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2711C-CDC6-4A06-8FB1-A5FDB693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u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66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irul</dc:creator>
  <cp:keywords/>
  <cp:lastModifiedBy>irul</cp:lastModifiedBy>
  <cp:revision>7</cp:revision>
  <dcterms:created xsi:type="dcterms:W3CDTF">2015-09-04T06:35:00Z</dcterms:created>
  <dcterms:modified xsi:type="dcterms:W3CDTF">2015-09-04T07:49:00Z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